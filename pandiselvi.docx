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65799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00D7A5E" w14:textId="4B5FE2BE" w:rsidR="001B2ABD" w:rsidRDefault="004B7B7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35FD66F" wp14:editId="7A6D3A3B">
                  <wp:extent cx="2139950" cy="2619375"/>
                  <wp:effectExtent l="0" t="0" r="0" b="9525"/>
                  <wp:docPr id="1948324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01C22F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2764E20" w14:textId="01F181E9" w:rsidR="001B2ABD" w:rsidRPr="004B7B70" w:rsidRDefault="004B7B70" w:rsidP="001B2ABD">
            <w:pPr>
              <w:pStyle w:val="Title"/>
              <w:rPr>
                <w:rFonts w:ascii="Arial Rounded MT Bold" w:hAnsi="Arial Rounded MT Bold"/>
                <w:sz w:val="48"/>
                <w:szCs w:val="48"/>
              </w:rPr>
            </w:pPr>
            <w:r w:rsidRPr="004B7B70">
              <w:rPr>
                <w:rFonts w:ascii="Arial Rounded MT Bold" w:hAnsi="Arial Rounded MT Bold"/>
                <w:sz w:val="48"/>
                <w:szCs w:val="48"/>
              </w:rPr>
              <w:t>pandiselvi</w:t>
            </w:r>
            <w:r>
              <w:rPr>
                <w:rFonts w:ascii="Arial Rounded MT Bold" w:hAnsi="Arial Rounded MT Bold"/>
                <w:sz w:val="48"/>
                <w:szCs w:val="48"/>
              </w:rPr>
              <w:t>.G</w:t>
            </w:r>
          </w:p>
          <w:p w14:paraId="2F9FE6C9" w14:textId="05718F15" w:rsidR="001B2ABD" w:rsidRDefault="004B7B70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2E44BED8" w14:textId="77777777" w:rsidTr="001B2ABD">
        <w:tc>
          <w:tcPr>
            <w:tcW w:w="3600" w:type="dxa"/>
          </w:tcPr>
          <w:sdt>
            <w:sdtPr>
              <w:rPr>
                <w:rFonts w:ascii="Rockwell Extra Bold" w:hAnsi="Rockwell Extra Bold"/>
              </w:rPr>
              <w:id w:val="-1711873194"/>
              <w:placeholder>
                <w:docPart w:val="9D03198FEF964098B23B6C0337593DF6"/>
              </w:placeholder>
              <w:temporary/>
              <w:showingPlcHdr/>
              <w15:appearance w15:val="hidden"/>
            </w:sdtPr>
            <w:sdtContent>
              <w:p w14:paraId="63F6AE7C" w14:textId="77777777" w:rsidR="001B2ABD" w:rsidRPr="004B7B70" w:rsidRDefault="00036450" w:rsidP="00036450">
                <w:pPr>
                  <w:pStyle w:val="Heading3"/>
                  <w:rPr>
                    <w:rFonts w:ascii="Rockwell Extra Bold" w:hAnsi="Rockwell Extra Bold"/>
                  </w:rPr>
                </w:pPr>
                <w:r w:rsidRPr="004B7B70">
                  <w:rPr>
                    <w:rFonts w:ascii="Rockwell Extra Bold" w:hAnsi="Rockwell Extra Bold"/>
                  </w:rPr>
                  <w:t>Profile</w:t>
                </w:r>
              </w:p>
            </w:sdtContent>
          </w:sdt>
          <w:p w14:paraId="04C50400" w14:textId="22C2811D" w:rsidR="00036450" w:rsidRPr="004B7B70" w:rsidRDefault="00C23DFD" w:rsidP="009260CD">
            <w:pPr>
              <w:rPr>
                <w:rFonts w:ascii="Rockwell Extra Bold" w:hAnsi="Rockwell Extra Bold"/>
              </w:rPr>
            </w:pPr>
            <w:r>
              <w:rPr>
                <w:rFonts w:ascii="Rockwell Extra Bold" w:hAnsi="Rockwell Extra Bold"/>
              </w:rPr>
              <w:t>TO get an opportunity Where I can make the best of my potential contribute to the organization’s growth</w:t>
            </w:r>
          </w:p>
          <w:p w14:paraId="15371C3D" w14:textId="77777777" w:rsidR="00036450" w:rsidRPr="004B7B70" w:rsidRDefault="00036450" w:rsidP="00036450">
            <w:pPr>
              <w:rPr>
                <w:rFonts w:ascii="Rockwell Extra Bold" w:hAnsi="Rockwell Extra Bold"/>
              </w:rPr>
            </w:pPr>
          </w:p>
          <w:sdt>
            <w:sdtPr>
              <w:rPr>
                <w:rFonts w:ascii="Rockwell Extra Bold" w:hAnsi="Rockwell Extra Bold"/>
              </w:rPr>
              <w:id w:val="-1954003311"/>
              <w:placeholder>
                <w:docPart w:val="53DD7605F841494B926AE3C7EFD35FF6"/>
              </w:placeholder>
              <w:temporary/>
              <w:showingPlcHdr/>
              <w15:appearance w15:val="hidden"/>
            </w:sdtPr>
            <w:sdtContent>
              <w:p w14:paraId="7E431863" w14:textId="77777777" w:rsidR="00036450" w:rsidRPr="004B7B70" w:rsidRDefault="00CB0055" w:rsidP="00CB0055">
                <w:pPr>
                  <w:pStyle w:val="Heading3"/>
                  <w:rPr>
                    <w:rFonts w:ascii="Rockwell Extra Bold" w:hAnsi="Rockwell Extra Bold"/>
                  </w:rPr>
                </w:pPr>
                <w:r w:rsidRPr="004B7B70">
                  <w:rPr>
                    <w:rFonts w:ascii="Rockwell Extra Bold" w:hAnsi="Rockwell Extra Bold"/>
                  </w:rPr>
                  <w:t>Contact</w:t>
                </w:r>
              </w:p>
            </w:sdtContent>
          </w:sdt>
          <w:sdt>
            <w:sdtPr>
              <w:rPr>
                <w:rFonts w:ascii="Rockwell Extra Bold" w:hAnsi="Rockwell Extra Bold"/>
              </w:rPr>
              <w:id w:val="1111563247"/>
              <w:placeholder>
                <w:docPart w:val="EBB5BDF487764CEAAE480750FE93787E"/>
              </w:placeholder>
              <w:temporary/>
              <w:showingPlcHdr/>
              <w15:appearance w15:val="hidden"/>
            </w:sdtPr>
            <w:sdtContent>
              <w:p w14:paraId="6F0B9210" w14:textId="77777777" w:rsidR="004D3011" w:rsidRPr="004B7B70" w:rsidRDefault="004D3011" w:rsidP="004D3011">
                <w:pPr>
                  <w:rPr>
                    <w:rFonts w:ascii="Rockwell Extra Bold" w:hAnsi="Rockwell Extra Bold"/>
                  </w:rPr>
                </w:pPr>
                <w:r w:rsidRPr="004B7B70">
                  <w:rPr>
                    <w:rFonts w:ascii="Rockwell Extra Bold" w:hAnsi="Rockwell Extra Bold"/>
                  </w:rPr>
                  <w:t>PHONE:</w:t>
                </w:r>
              </w:p>
            </w:sdtContent>
          </w:sdt>
          <w:p w14:paraId="1C152616" w14:textId="4253D855" w:rsidR="004D3011" w:rsidRPr="004B7B70" w:rsidRDefault="004B7B70" w:rsidP="004D3011">
            <w:pPr>
              <w:rPr>
                <w:rFonts w:ascii="Rockwell Extra Bold" w:hAnsi="Rockwell Extra Bold"/>
              </w:rPr>
            </w:pPr>
            <w:r w:rsidRPr="004B7B70">
              <w:rPr>
                <w:rFonts w:ascii="Rockwell Extra Bold" w:hAnsi="Rockwell Extra Bold"/>
              </w:rPr>
              <w:t>8608218927</w:t>
            </w:r>
          </w:p>
          <w:p w14:paraId="7262E584" w14:textId="77777777" w:rsidR="004D3011" w:rsidRPr="004B7B70" w:rsidRDefault="004D3011" w:rsidP="004D3011">
            <w:pPr>
              <w:rPr>
                <w:rFonts w:ascii="Rockwell Extra Bold" w:hAnsi="Rockwell Extra Bold"/>
              </w:rPr>
            </w:pPr>
          </w:p>
          <w:p w14:paraId="570BFCC0" w14:textId="38A51DA2" w:rsidR="004D3011" w:rsidRPr="004B7B70" w:rsidRDefault="004D3011" w:rsidP="004D3011">
            <w:pPr>
              <w:rPr>
                <w:rFonts w:ascii="Rockwell Extra Bold" w:hAnsi="Rockwell Extra Bold"/>
              </w:rPr>
            </w:pPr>
          </w:p>
          <w:p w14:paraId="7A997DB0" w14:textId="77777777" w:rsidR="004B7B70" w:rsidRPr="004B7B70" w:rsidRDefault="004B7B70" w:rsidP="004D3011">
            <w:pPr>
              <w:rPr>
                <w:rFonts w:ascii="Rockwell Extra Bold" w:hAnsi="Rockwell Extra Bold"/>
              </w:rPr>
            </w:pPr>
          </w:p>
          <w:p w14:paraId="1FADCA69" w14:textId="1474C27E" w:rsidR="004B7B70" w:rsidRDefault="004B7B70" w:rsidP="004D3011">
            <w:pPr>
              <w:rPr>
                <w:rFonts w:ascii="Rockwell Extra Bold" w:hAnsi="Rockwell Extra Bold"/>
              </w:rPr>
            </w:pPr>
            <w:r w:rsidRPr="004B7B70">
              <w:rPr>
                <w:rFonts w:ascii="Rockwell Extra Bold" w:hAnsi="Rockwell Extra Bold"/>
              </w:rPr>
              <w:t>EMAIL</w:t>
            </w:r>
          </w:p>
          <w:p w14:paraId="1EF5BA40" w14:textId="4E269992" w:rsidR="004B7B70" w:rsidRPr="004B7B70" w:rsidRDefault="004B7B70" w:rsidP="004D3011">
            <w:pPr>
              <w:rPr>
                <w:rFonts w:ascii="Rockwell Extra Bold" w:hAnsi="Rockwell Extra Bold"/>
              </w:rPr>
            </w:pPr>
            <w:r>
              <w:rPr>
                <w:rFonts w:ascii="Rockwell Extra Bold" w:hAnsi="Rockwell Extra Bold"/>
              </w:rPr>
              <w:t>Kayathrikayathri773@gmail.com</w:t>
            </w:r>
          </w:p>
          <w:sdt>
            <w:sdtPr>
              <w:rPr>
                <w:rFonts w:ascii="Rockwell Extra Bold" w:hAnsi="Rockwell Extra Bold"/>
              </w:rPr>
              <w:id w:val="-1444214663"/>
              <w:placeholder>
                <w:docPart w:val="1074152EE5094AB9883235060D23C529"/>
              </w:placeholder>
              <w:temporary/>
              <w:showingPlcHdr/>
              <w15:appearance w15:val="hidden"/>
            </w:sdtPr>
            <w:sdtContent>
              <w:p w14:paraId="5F3C6FE7" w14:textId="77777777" w:rsidR="004D3011" w:rsidRPr="004B7B70" w:rsidRDefault="00CB0055" w:rsidP="00CB0055">
                <w:pPr>
                  <w:pStyle w:val="Heading3"/>
                  <w:rPr>
                    <w:rFonts w:ascii="Rockwell Extra Bold" w:hAnsi="Rockwell Extra Bold"/>
                  </w:rPr>
                </w:pPr>
                <w:r w:rsidRPr="004B7B70">
                  <w:rPr>
                    <w:rFonts w:ascii="Rockwell Extra Bold" w:hAnsi="Rockwell Extra Bold"/>
                  </w:rPr>
                  <w:t>Hobbies</w:t>
                </w:r>
              </w:p>
            </w:sdtContent>
          </w:sdt>
          <w:p w14:paraId="76E94D21" w14:textId="77777777" w:rsidR="004D3011" w:rsidRDefault="00C23DFD" w:rsidP="004D3011">
            <w:pPr>
              <w:rPr>
                <w:rFonts w:ascii="Rockwell Extra Bold" w:hAnsi="Rockwell Extra Bold"/>
              </w:rPr>
            </w:pPr>
            <w:r>
              <w:rPr>
                <w:rFonts w:ascii="Rockwell Extra Bold" w:hAnsi="Rockwell Extra Bold"/>
              </w:rPr>
              <w:t>Watching Television</w:t>
            </w:r>
          </w:p>
          <w:p w14:paraId="3329736A" w14:textId="77777777" w:rsidR="00C23DFD" w:rsidRDefault="00C23DFD" w:rsidP="004D3011">
            <w:pPr>
              <w:rPr>
                <w:rFonts w:ascii="Rockwell Extra Bold" w:hAnsi="Rockwell Extra Bold"/>
              </w:rPr>
            </w:pPr>
            <w:r>
              <w:rPr>
                <w:rFonts w:ascii="Rockwell Extra Bold" w:hAnsi="Rockwell Extra Bold"/>
              </w:rPr>
              <w:t>Reading Books</w:t>
            </w:r>
          </w:p>
          <w:p w14:paraId="167042F0" w14:textId="77777777" w:rsidR="00C23DFD" w:rsidRDefault="00C23DFD" w:rsidP="004D3011">
            <w:pPr>
              <w:rPr>
                <w:rFonts w:ascii="Rockwell Extra Bold" w:hAnsi="Rockwell Extra Bold"/>
              </w:rPr>
            </w:pPr>
            <w:r>
              <w:rPr>
                <w:rFonts w:ascii="Rockwell Extra Bold" w:hAnsi="Rockwell Extra Bold"/>
              </w:rPr>
              <w:t>Listening Music</w:t>
            </w:r>
          </w:p>
          <w:p w14:paraId="52F223E8" w14:textId="177DCFE6" w:rsidR="00C23DFD" w:rsidRPr="004B7B70" w:rsidRDefault="00C23DFD" w:rsidP="004D3011">
            <w:pPr>
              <w:rPr>
                <w:rFonts w:ascii="Rockwell Extra Bold" w:hAnsi="Rockwell Extra Bold"/>
              </w:rPr>
            </w:pPr>
            <w:r>
              <w:rPr>
                <w:rFonts w:ascii="Rockwell Extra Bold" w:hAnsi="Rockwell Extra Bold"/>
              </w:rPr>
              <w:t>traveling</w:t>
            </w:r>
          </w:p>
        </w:tc>
        <w:tc>
          <w:tcPr>
            <w:tcW w:w="720" w:type="dxa"/>
          </w:tcPr>
          <w:p w14:paraId="2E58506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A7C45C2" w14:textId="24B41FD6" w:rsidR="004D3011" w:rsidRDefault="00C23DFD" w:rsidP="00C23DFD">
            <w:pPr>
              <w:pStyle w:val="Heading2"/>
            </w:pPr>
            <w:r>
              <w:t>EDUCATION</w:t>
            </w:r>
          </w:p>
          <w:p w14:paraId="7AC8B061" w14:textId="309ED51E" w:rsidR="00C23DFD" w:rsidRDefault="00C23DFD" w:rsidP="00C23DFD">
            <w:r>
              <w:t>B.sc Information technology</w:t>
            </w:r>
          </w:p>
          <w:p w14:paraId="5DD852B2" w14:textId="7968579B" w:rsidR="00C23DFD" w:rsidRDefault="00C23DFD" w:rsidP="00C23DFD">
            <w:r>
              <w:t>2021-2024</w:t>
            </w:r>
          </w:p>
          <w:p w14:paraId="1DBC00F1" w14:textId="3988DCA6" w:rsidR="00C23DFD" w:rsidRDefault="00C23DFD" w:rsidP="00C23DFD">
            <w:r>
              <w:t>Seethalakshmi Achi college for women</w:t>
            </w:r>
          </w:p>
          <w:p w14:paraId="6DED17F8" w14:textId="1FE0B0D9" w:rsidR="00C23DFD" w:rsidRPr="00C23DFD" w:rsidRDefault="00C23DFD" w:rsidP="00C23DFD">
            <w:r>
              <w:t>pallathur</w:t>
            </w:r>
          </w:p>
          <w:p w14:paraId="0C8D0F9A" w14:textId="19464862" w:rsidR="00036450" w:rsidRDefault="00036450" w:rsidP="00036450"/>
          <w:p w14:paraId="771B0BA9" w14:textId="4B5262EF" w:rsidR="00036450" w:rsidRDefault="00C23DFD" w:rsidP="00067C7D">
            <w:pPr>
              <w:pStyle w:val="Heading4"/>
            </w:pPr>
            <w:r>
              <w:t>Saraswa</w:t>
            </w:r>
            <w:r w:rsidR="00067C7D">
              <w:t>thi HR SEC School</w:t>
            </w:r>
          </w:p>
          <w:p w14:paraId="679E91A3" w14:textId="77777777" w:rsidR="00067C7D" w:rsidRDefault="00067C7D" w:rsidP="00067C7D">
            <w:r>
              <w:t>Konapet</w:t>
            </w:r>
          </w:p>
          <w:p w14:paraId="2192CAFE" w14:textId="77777777" w:rsidR="00067C7D" w:rsidRDefault="00067C7D" w:rsidP="00067C7D"/>
          <w:p w14:paraId="7AF41A1F" w14:textId="77777777" w:rsidR="00067C7D" w:rsidRDefault="00067C7D" w:rsidP="00067C7D"/>
          <w:p w14:paraId="45D1C891" w14:textId="011763FA" w:rsidR="004D3011" w:rsidRPr="00067C7D" w:rsidRDefault="00067C7D" w:rsidP="00067C7D">
            <w:pPr>
              <w:rPr>
                <w:rFonts w:ascii="Goudy Stout" w:hAnsi="Goudy Stout"/>
              </w:rPr>
            </w:pPr>
            <w:r w:rsidRPr="00067C7D">
              <w:rPr>
                <w:rFonts w:ascii="Goudy Stout" w:hAnsi="Goudy Stout"/>
              </w:rPr>
              <w:t>LANGUAGE</w:t>
            </w:r>
            <w:r w:rsidR="00036450" w:rsidRPr="00067C7D">
              <w:rPr>
                <w:rFonts w:ascii="Goudy Stout" w:hAnsi="Goudy Stout"/>
              </w:rPr>
              <w:t xml:space="preserve"> </w:t>
            </w:r>
          </w:p>
          <w:p w14:paraId="3BD9994E" w14:textId="39C6E0F0" w:rsidR="00067C7D" w:rsidRPr="00067C7D" w:rsidRDefault="00067C7D" w:rsidP="00067C7D">
            <w:pPr>
              <w:rPr>
                <w:rFonts w:ascii="Berlin Sans FB Demi" w:hAnsi="Berlin Sans FB Demi"/>
              </w:rPr>
            </w:pPr>
            <w:r w:rsidRPr="00067C7D">
              <w:rPr>
                <w:rFonts w:ascii="Berlin Sans FB Demi" w:hAnsi="Berlin Sans FB Demi"/>
              </w:rPr>
              <w:t>English</w:t>
            </w:r>
          </w:p>
          <w:p w14:paraId="0D07B7B1" w14:textId="4E04434B" w:rsidR="00067C7D" w:rsidRPr="00067C7D" w:rsidRDefault="00067C7D" w:rsidP="00067C7D">
            <w:pPr>
              <w:rPr>
                <w:rFonts w:ascii="Berlin Sans FB Demi" w:hAnsi="Berlin Sans FB Demi"/>
              </w:rPr>
            </w:pPr>
            <w:r w:rsidRPr="00067C7D">
              <w:rPr>
                <w:rFonts w:ascii="Berlin Sans FB Demi" w:hAnsi="Berlin Sans FB Demi"/>
              </w:rPr>
              <w:t>Hindi</w:t>
            </w:r>
          </w:p>
          <w:p w14:paraId="699FB872" w14:textId="057976A3" w:rsidR="00067C7D" w:rsidRPr="00067C7D" w:rsidRDefault="00067C7D" w:rsidP="00067C7D">
            <w:pPr>
              <w:rPr>
                <w:rFonts w:ascii="Berlin Sans FB Demi" w:hAnsi="Berlin Sans FB Demi"/>
              </w:rPr>
            </w:pPr>
            <w:r w:rsidRPr="00067C7D">
              <w:rPr>
                <w:rFonts w:ascii="Berlin Sans FB Demi" w:hAnsi="Berlin Sans FB Demi"/>
              </w:rPr>
              <w:t>Malayalam</w:t>
            </w:r>
          </w:p>
          <w:p w14:paraId="1C083E3E" w14:textId="77777777" w:rsidR="004D3011" w:rsidRDefault="004D3011" w:rsidP="00036450"/>
          <w:sdt>
            <w:sdtPr>
              <w:id w:val="1669594239"/>
              <w:placeholder>
                <w:docPart w:val="478DFCC11B6F46CFBF47622153441924"/>
              </w:placeholder>
              <w:temporary/>
              <w:showingPlcHdr/>
              <w15:appearance w15:val="hidden"/>
            </w:sdtPr>
            <w:sdtContent>
              <w:p w14:paraId="034882A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11E2980" w14:textId="77777777" w:rsidR="00036450" w:rsidRPr="00067C7D" w:rsidRDefault="00067C7D" w:rsidP="004D3011">
            <w:pPr>
              <w:rPr>
                <w:rFonts w:ascii="Berlin Sans FB Demi" w:hAnsi="Berlin Sans FB Demi"/>
                <w:noProof/>
                <w:color w:val="000000" w:themeColor="text1"/>
              </w:rPr>
            </w:pPr>
            <w:r w:rsidRPr="00067C7D">
              <w:rPr>
                <w:rFonts w:ascii="Berlin Sans FB Demi" w:hAnsi="Berlin Sans FB Demi"/>
                <w:noProof/>
                <w:color w:val="000000" w:themeColor="text1"/>
              </w:rPr>
              <w:t>Java</w:t>
            </w:r>
          </w:p>
          <w:p w14:paraId="1EC8959F" w14:textId="521F0418" w:rsidR="00067C7D" w:rsidRPr="00067C7D" w:rsidRDefault="00067C7D" w:rsidP="004D3011">
            <w:pPr>
              <w:rPr>
                <w:rFonts w:ascii="Berlin Sans FB Demi" w:hAnsi="Berlin Sans FB Demi"/>
                <w:noProof/>
                <w:color w:val="000000" w:themeColor="text1"/>
              </w:rPr>
            </w:pPr>
            <w:r w:rsidRPr="00067C7D">
              <w:rPr>
                <w:rFonts w:ascii="Berlin Sans FB Demi" w:hAnsi="Berlin Sans FB Demi"/>
                <w:noProof/>
                <w:color w:val="000000" w:themeColor="text1"/>
              </w:rPr>
              <w:t>Python</w:t>
            </w:r>
          </w:p>
          <w:p w14:paraId="0FC90801" w14:textId="79E5C64E" w:rsidR="00067C7D" w:rsidRPr="004D3011" w:rsidRDefault="00067C7D" w:rsidP="004D3011">
            <w:pPr>
              <w:rPr>
                <w:color w:val="FFFFFF" w:themeColor="background1"/>
              </w:rPr>
            </w:pPr>
            <w:r w:rsidRPr="00067C7D">
              <w:rPr>
                <w:rFonts w:ascii="Berlin Sans FB Demi" w:hAnsi="Berlin Sans FB Demi"/>
                <w:noProof/>
                <w:color w:val="000000" w:themeColor="text1"/>
              </w:rPr>
              <w:t>Software developer</w:t>
            </w:r>
          </w:p>
        </w:tc>
      </w:tr>
    </w:tbl>
    <w:p w14:paraId="1E5A42F5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9FA7" w14:textId="77777777" w:rsidR="00432E9C" w:rsidRDefault="00432E9C" w:rsidP="000C45FF">
      <w:r>
        <w:separator/>
      </w:r>
    </w:p>
  </w:endnote>
  <w:endnote w:type="continuationSeparator" w:id="0">
    <w:p w14:paraId="0C6ABCCE" w14:textId="77777777" w:rsidR="00432E9C" w:rsidRDefault="00432E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843B" w14:textId="77777777" w:rsidR="00432E9C" w:rsidRDefault="00432E9C" w:rsidP="000C45FF">
      <w:r>
        <w:separator/>
      </w:r>
    </w:p>
  </w:footnote>
  <w:footnote w:type="continuationSeparator" w:id="0">
    <w:p w14:paraId="2F8ED76E" w14:textId="77777777" w:rsidR="00432E9C" w:rsidRDefault="00432E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133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F0D1FF" wp14:editId="44B4F8F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70"/>
    <w:rsid w:val="00036450"/>
    <w:rsid w:val="00067C7D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2E9C"/>
    <w:rsid w:val="00445947"/>
    <w:rsid w:val="004813B3"/>
    <w:rsid w:val="00496591"/>
    <w:rsid w:val="004B7B70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23DFD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7D23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3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3198FEF964098B23B6C0337593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1BDE-AB0F-451B-8AC9-A8045E1D3DDB}"/>
      </w:docPartPr>
      <w:docPartBody>
        <w:p w:rsidR="00000000" w:rsidRDefault="00000000">
          <w:pPr>
            <w:pStyle w:val="9D03198FEF964098B23B6C0337593DF6"/>
          </w:pPr>
          <w:r w:rsidRPr="00D5459D">
            <w:t>Profile</w:t>
          </w:r>
        </w:p>
      </w:docPartBody>
    </w:docPart>
    <w:docPart>
      <w:docPartPr>
        <w:name w:val="53DD7605F841494B926AE3C7EFD35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F04BB-0038-41A4-A172-5CF0DA22311C}"/>
      </w:docPartPr>
      <w:docPartBody>
        <w:p w:rsidR="00000000" w:rsidRDefault="00000000">
          <w:pPr>
            <w:pStyle w:val="53DD7605F841494B926AE3C7EFD35FF6"/>
          </w:pPr>
          <w:r w:rsidRPr="00CB0055">
            <w:t>Contact</w:t>
          </w:r>
        </w:p>
      </w:docPartBody>
    </w:docPart>
    <w:docPart>
      <w:docPartPr>
        <w:name w:val="EBB5BDF487764CEAAE480750FE93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BF23B-AF9D-4466-BE46-4C0A0D7E5086}"/>
      </w:docPartPr>
      <w:docPartBody>
        <w:p w:rsidR="00000000" w:rsidRDefault="00000000">
          <w:pPr>
            <w:pStyle w:val="EBB5BDF487764CEAAE480750FE93787E"/>
          </w:pPr>
          <w:r w:rsidRPr="004D3011">
            <w:t>PHONE:</w:t>
          </w:r>
        </w:p>
      </w:docPartBody>
    </w:docPart>
    <w:docPart>
      <w:docPartPr>
        <w:name w:val="1074152EE5094AB9883235060D23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DBAC-4AC6-466D-9153-749A6273996A}"/>
      </w:docPartPr>
      <w:docPartBody>
        <w:p w:rsidR="00000000" w:rsidRDefault="00000000">
          <w:pPr>
            <w:pStyle w:val="1074152EE5094AB9883235060D23C529"/>
          </w:pPr>
          <w:r w:rsidRPr="00CB0055">
            <w:t>Hobbies</w:t>
          </w:r>
        </w:p>
      </w:docPartBody>
    </w:docPart>
    <w:docPart>
      <w:docPartPr>
        <w:name w:val="478DFCC11B6F46CFBF47622153441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1055-AB96-42A4-BFCB-A919ADB42B56}"/>
      </w:docPartPr>
      <w:docPartBody>
        <w:p w:rsidR="00000000" w:rsidRDefault="00000000">
          <w:pPr>
            <w:pStyle w:val="478DFCC11B6F46CFBF4762215344192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60"/>
    <w:rsid w:val="00D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CA63491FF406FB7FA2FD8F41A7B8B">
    <w:name w:val="A85CA63491FF406FB7FA2FD8F41A7B8B"/>
  </w:style>
  <w:style w:type="paragraph" w:customStyle="1" w:styleId="76C8CD8BDD1942E2A728F09E4CFE74E3">
    <w:name w:val="76C8CD8BDD1942E2A728F09E4CFE74E3"/>
  </w:style>
  <w:style w:type="paragraph" w:customStyle="1" w:styleId="9D03198FEF964098B23B6C0337593DF6">
    <w:name w:val="9D03198FEF964098B23B6C0337593DF6"/>
  </w:style>
  <w:style w:type="paragraph" w:customStyle="1" w:styleId="CCB71AFE9CB544BFB95C4978F8C6B836">
    <w:name w:val="CCB71AFE9CB544BFB95C4978F8C6B836"/>
  </w:style>
  <w:style w:type="paragraph" w:customStyle="1" w:styleId="53DD7605F841494B926AE3C7EFD35FF6">
    <w:name w:val="53DD7605F841494B926AE3C7EFD35FF6"/>
  </w:style>
  <w:style w:type="paragraph" w:customStyle="1" w:styleId="EBB5BDF487764CEAAE480750FE93787E">
    <w:name w:val="EBB5BDF487764CEAAE480750FE93787E"/>
  </w:style>
  <w:style w:type="paragraph" w:customStyle="1" w:styleId="FA46C66EF2C149D0AAFAB6D74E45D696">
    <w:name w:val="FA46C66EF2C149D0AAFAB6D74E45D696"/>
  </w:style>
  <w:style w:type="paragraph" w:customStyle="1" w:styleId="13BA3CB3A0C943DD9D4CF02B5E111F9E">
    <w:name w:val="13BA3CB3A0C943DD9D4CF02B5E111F9E"/>
  </w:style>
  <w:style w:type="paragraph" w:customStyle="1" w:styleId="A537E4A273F14B588D8F7F1EB35868C9">
    <w:name w:val="A537E4A273F14B588D8F7F1EB35868C9"/>
  </w:style>
  <w:style w:type="paragraph" w:customStyle="1" w:styleId="9209F4702B914389AF801DBBBA1343E9">
    <w:name w:val="9209F4702B914389AF801DBBBA1343E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95AED15DC7945F4A770355788D847FA">
    <w:name w:val="195AED15DC7945F4A770355788D847FA"/>
  </w:style>
  <w:style w:type="paragraph" w:customStyle="1" w:styleId="1074152EE5094AB9883235060D23C529">
    <w:name w:val="1074152EE5094AB9883235060D23C529"/>
  </w:style>
  <w:style w:type="paragraph" w:customStyle="1" w:styleId="D64FC4AE74764FA8A52C27628F2B2B86">
    <w:name w:val="D64FC4AE74764FA8A52C27628F2B2B86"/>
  </w:style>
  <w:style w:type="paragraph" w:customStyle="1" w:styleId="1540B670DAF94033939CE537332BC745">
    <w:name w:val="1540B670DAF94033939CE537332BC745"/>
  </w:style>
  <w:style w:type="paragraph" w:customStyle="1" w:styleId="21AB91A1D1B1436699E0EEE57990EB4B">
    <w:name w:val="21AB91A1D1B1436699E0EEE57990EB4B"/>
  </w:style>
  <w:style w:type="paragraph" w:customStyle="1" w:styleId="9DAF533FABEE4271B80D174B9A7DDA42">
    <w:name w:val="9DAF533FABEE4271B80D174B9A7DDA42"/>
  </w:style>
  <w:style w:type="paragraph" w:customStyle="1" w:styleId="4EDC1701E72C4FF5A215B0506C95E909">
    <w:name w:val="4EDC1701E72C4FF5A215B0506C95E909"/>
  </w:style>
  <w:style w:type="paragraph" w:customStyle="1" w:styleId="39F4438DE83143FA988B1B3A4193A8F2">
    <w:name w:val="39F4438DE83143FA988B1B3A4193A8F2"/>
  </w:style>
  <w:style w:type="paragraph" w:customStyle="1" w:styleId="C2D9DA0C1C28474DA3671BAF3DD55EF0">
    <w:name w:val="C2D9DA0C1C28474DA3671BAF3DD55EF0"/>
  </w:style>
  <w:style w:type="paragraph" w:customStyle="1" w:styleId="34CCF512BDD946199E701FA373DE7CF4">
    <w:name w:val="34CCF512BDD946199E701FA373DE7CF4"/>
  </w:style>
  <w:style w:type="paragraph" w:customStyle="1" w:styleId="78C6ADAFB9454957BD9BD53E4A73EA7F">
    <w:name w:val="78C6ADAFB9454957BD9BD53E4A73EA7F"/>
  </w:style>
  <w:style w:type="paragraph" w:customStyle="1" w:styleId="907398BC171942AD895B8AAB219F8450">
    <w:name w:val="907398BC171942AD895B8AAB219F8450"/>
  </w:style>
  <w:style w:type="paragraph" w:customStyle="1" w:styleId="41125BB1E5654BCE9897A1766A48EA9D">
    <w:name w:val="41125BB1E5654BCE9897A1766A48EA9D"/>
  </w:style>
  <w:style w:type="paragraph" w:customStyle="1" w:styleId="FF5F552231BF4F41A6001BD0314C04F8">
    <w:name w:val="FF5F552231BF4F41A6001BD0314C04F8"/>
  </w:style>
  <w:style w:type="paragraph" w:customStyle="1" w:styleId="B7D5B05F7C1E4C8DA397745DEC428825">
    <w:name w:val="B7D5B05F7C1E4C8DA397745DEC428825"/>
  </w:style>
  <w:style w:type="paragraph" w:customStyle="1" w:styleId="1480D8B415744AC9ACDF1D6E9B2FD80F">
    <w:name w:val="1480D8B415744AC9ACDF1D6E9B2FD80F"/>
  </w:style>
  <w:style w:type="paragraph" w:customStyle="1" w:styleId="B3E30125DBC4470FB25AB775BFA5AEB6">
    <w:name w:val="B3E30125DBC4470FB25AB775BFA5AEB6"/>
  </w:style>
  <w:style w:type="paragraph" w:customStyle="1" w:styleId="133BC205A0F44E568EC99BEF1B97D07D">
    <w:name w:val="133BC205A0F44E568EC99BEF1B97D07D"/>
  </w:style>
  <w:style w:type="paragraph" w:customStyle="1" w:styleId="3E10E30B393448ED9685F4B41F508308">
    <w:name w:val="3E10E30B393448ED9685F4B41F508308"/>
  </w:style>
  <w:style w:type="paragraph" w:customStyle="1" w:styleId="6533155B395044FE943D07D0C46B8A06">
    <w:name w:val="6533155B395044FE943D07D0C46B8A06"/>
  </w:style>
  <w:style w:type="paragraph" w:customStyle="1" w:styleId="98E2FE67FFD044F5B91C9B1E4708A8E1">
    <w:name w:val="98E2FE67FFD044F5B91C9B1E4708A8E1"/>
  </w:style>
  <w:style w:type="paragraph" w:customStyle="1" w:styleId="296057EF5B8E4A1DB8A50231F21B2D74">
    <w:name w:val="296057EF5B8E4A1DB8A50231F21B2D74"/>
  </w:style>
  <w:style w:type="paragraph" w:customStyle="1" w:styleId="967C5F73D6374F09A054B7F569BCDAD0">
    <w:name w:val="967C5F73D6374F09A054B7F569BCDAD0"/>
  </w:style>
  <w:style w:type="paragraph" w:customStyle="1" w:styleId="587E445985354E1C957403E9D6AED9F8">
    <w:name w:val="587E445985354E1C957403E9D6AED9F8"/>
  </w:style>
  <w:style w:type="paragraph" w:customStyle="1" w:styleId="A33B5547BA9245C8BD2D3B9AF57F59ED">
    <w:name w:val="A33B5547BA9245C8BD2D3B9AF57F59ED"/>
  </w:style>
  <w:style w:type="paragraph" w:customStyle="1" w:styleId="37FEF3609CF142B6B01E142A3E1A5FDA">
    <w:name w:val="37FEF3609CF142B6B01E142A3E1A5FDA"/>
  </w:style>
  <w:style w:type="paragraph" w:customStyle="1" w:styleId="A1B54A9A85C545369CA5CA9612F3A3FA">
    <w:name w:val="A1B54A9A85C545369CA5CA9612F3A3FA"/>
  </w:style>
  <w:style w:type="paragraph" w:customStyle="1" w:styleId="03D684A3FB3046C2AE5CA2993DE6CFA7">
    <w:name w:val="03D684A3FB3046C2AE5CA2993DE6CFA7"/>
  </w:style>
  <w:style w:type="paragraph" w:customStyle="1" w:styleId="F81A4C2349C64D44BE1B4C1C99474F3E">
    <w:name w:val="F81A4C2349C64D44BE1B4C1C99474F3E"/>
  </w:style>
  <w:style w:type="paragraph" w:customStyle="1" w:styleId="426046E0622F431B9F18BFF9AF1B152F">
    <w:name w:val="426046E0622F431B9F18BFF9AF1B15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78DFCC11B6F46CFBF47622153441924">
    <w:name w:val="478DFCC11B6F46CFBF47622153441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2023-10-19T17:41:00Z</dcterms:created>
  <dcterms:modified xsi:type="dcterms:W3CDTF">2023-10-19T18:10:00Z</dcterms:modified>
</cp:coreProperties>
</file>